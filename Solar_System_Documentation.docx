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5A11" w14:textId="1918B26A" w:rsidR="00C323FD" w:rsidRDefault="00E25DC2">
      <w:pPr>
        <w:pStyle w:val="Title"/>
      </w:pPr>
      <w:r>
        <w:t>Solar System</w:t>
      </w:r>
    </w:p>
    <w:p w14:paraId="0B041519" w14:textId="29176CCD" w:rsidR="00C323FD" w:rsidRDefault="00E25DC2">
      <w:pPr>
        <w:pStyle w:val="Subtitle"/>
      </w:pPr>
      <w:r>
        <w:t>Using Python</w:t>
      </w:r>
    </w:p>
    <w:p w14:paraId="36AA082B" w14:textId="0D7D506B" w:rsidR="00C323FD" w:rsidRDefault="00392A85">
      <w:r>
        <w:rPr>
          <w:noProof/>
        </w:rPr>
        <w:drawing>
          <wp:inline distT="0" distB="0" distL="0" distR="0" wp14:anchorId="1B82D44B" wp14:editId="048E1F7A">
            <wp:extent cx="5274945" cy="2450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945" cy="2450465"/>
                    </a:xfrm>
                    <a:prstGeom prst="rect">
                      <a:avLst/>
                    </a:prstGeom>
                  </pic:spPr>
                </pic:pic>
              </a:graphicData>
            </a:graphic>
          </wp:inline>
        </w:drawing>
      </w:r>
    </w:p>
    <w:p w14:paraId="761327F5" w14:textId="374DCE89" w:rsidR="00C323FD" w:rsidRDefault="00E25DC2" w:rsidP="00E25DC2">
      <w:pPr>
        <w:pStyle w:val="Author"/>
        <w:sectPr w:rsidR="00C323FD">
          <w:pgSz w:w="11907" w:h="16839" w:code="9"/>
          <w:pgMar w:top="2520" w:right="1800" w:bottom="1728" w:left="1800" w:header="720" w:footer="720" w:gutter="0"/>
          <w:pgNumType w:fmt="lowerRoman" w:start="1"/>
          <w:cols w:space="720"/>
          <w:titlePg/>
          <w:docGrid w:linePitch="360"/>
        </w:sectPr>
      </w:pPr>
      <w:r>
        <w:t>By Sunil Dangal</w:t>
      </w:r>
    </w:p>
    <w:p w14:paraId="4FD3628A" w14:textId="72477178" w:rsidR="00E25DC2" w:rsidRDefault="00E25DC2" w:rsidP="00E25DC2">
      <w:pPr>
        <w:pStyle w:val="Heading2"/>
      </w:pPr>
      <w:bookmarkStart w:id="0" w:name="_Toc468892948"/>
      <w:r>
        <w:lastRenderedPageBreak/>
        <w:t>I</w:t>
      </w:r>
      <w:bookmarkEnd w:id="0"/>
      <w:r>
        <w:t>ntroduction</w:t>
      </w:r>
    </w:p>
    <w:p w14:paraId="373CF462" w14:textId="58ACA0ED" w:rsidR="00030FA7" w:rsidRDefault="00E25DC2" w:rsidP="00E25DC2">
      <w:r>
        <w:t>In this Solar System Project, we are going to make circles</w:t>
      </w:r>
      <w:r w:rsidR="00030FA7">
        <w:t xml:space="preserve"> like planets</w:t>
      </w:r>
      <w:r>
        <w:t xml:space="preserve"> revolving to each other using python code.</w:t>
      </w:r>
      <w:r w:rsidR="00030FA7">
        <w:t xml:space="preserve"> We are making an algorithm using python and turtle for this project.</w:t>
      </w:r>
      <w:r>
        <w:t xml:space="preserve"> We are using turtle library to use pen to draw the solar system.</w:t>
      </w:r>
      <w:r w:rsidR="00030FA7">
        <w:t xml:space="preserve"> We are using different colors for circle planets. We are using background color black for space look. This project will demonstrate how we can design and draw using python turtle.</w:t>
      </w:r>
    </w:p>
    <w:p w14:paraId="0B9AF24C" w14:textId="77777777" w:rsidR="00030FA7" w:rsidRDefault="00030FA7" w:rsidP="00E25DC2"/>
    <w:p w14:paraId="21B737AC" w14:textId="3DFCEFC5" w:rsidR="00030FA7" w:rsidRDefault="00E25DC2" w:rsidP="00030FA7">
      <w:pPr>
        <w:pStyle w:val="Heading2"/>
      </w:pPr>
      <w:bookmarkStart w:id="1" w:name="_Toc468892949"/>
      <w:r>
        <w:t>D</w:t>
      </w:r>
      <w:bookmarkEnd w:id="1"/>
      <w:r>
        <w:t>esign</w:t>
      </w:r>
    </w:p>
    <w:p w14:paraId="2B872418" w14:textId="2FF40950" w:rsidR="00835F71" w:rsidRDefault="00835F71" w:rsidP="00835F71">
      <w:r>
        <w:t xml:space="preserve">Now, </w:t>
      </w:r>
      <w:r w:rsidR="00927D6B">
        <w:t>this</w:t>
      </w:r>
      <w:r>
        <w:t xml:space="preserve"> is a phase we find out what our design requirements look like. </w:t>
      </w:r>
      <w:r w:rsidR="00927D6B">
        <w:t xml:space="preserve">We are going to have Diagram, Flowchart and pseudocode for the visual part, structures, </w:t>
      </w:r>
      <w:r w:rsidR="00FC0E64">
        <w:t>flow,</w:t>
      </w:r>
      <w:r w:rsidR="00927D6B">
        <w:t xml:space="preserve"> and simplified version of our code respectively. </w:t>
      </w:r>
    </w:p>
    <w:p w14:paraId="163A3341" w14:textId="36920D8B" w:rsidR="00927D6B" w:rsidRDefault="00927D6B" w:rsidP="00835F71">
      <w:pPr>
        <w:rPr>
          <w:b/>
          <w:bCs/>
        </w:rPr>
      </w:pPr>
      <w:r w:rsidRPr="00927D6B">
        <w:rPr>
          <w:b/>
          <w:bCs/>
        </w:rPr>
        <w:t>Diagram</w:t>
      </w:r>
    </w:p>
    <w:p w14:paraId="1C6575AA" w14:textId="219D7A9C" w:rsidR="00392A85" w:rsidRDefault="00927D6B" w:rsidP="00835F71">
      <w:r>
        <w:t xml:space="preserve">We are going to have colored planets with different size and shapes. </w:t>
      </w:r>
    </w:p>
    <w:p w14:paraId="317564F3" w14:textId="77777777" w:rsidR="00392A85" w:rsidRPr="00392A85" w:rsidRDefault="00392A85" w:rsidP="00835F71"/>
    <w:p w14:paraId="3BCFCDCF" w14:textId="54820E25" w:rsidR="00927D6B" w:rsidRDefault="00392A85" w:rsidP="00835F71">
      <w:pPr>
        <w:rPr>
          <w:b/>
          <w:bCs/>
        </w:rPr>
      </w:pPr>
      <w:r>
        <w:rPr>
          <w:b/>
          <w:bCs/>
          <w:noProof/>
        </w:rPr>
        <w:drawing>
          <wp:inline distT="0" distB="0" distL="0" distR="0" wp14:anchorId="5A0B537B" wp14:editId="4359AE92">
            <wp:extent cx="5274945" cy="3463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945" cy="3463925"/>
                    </a:xfrm>
                    <a:prstGeom prst="rect">
                      <a:avLst/>
                    </a:prstGeom>
                  </pic:spPr>
                </pic:pic>
              </a:graphicData>
            </a:graphic>
          </wp:inline>
        </w:drawing>
      </w:r>
    </w:p>
    <w:p w14:paraId="52D59335" w14:textId="5187520E" w:rsidR="00927D6B" w:rsidRDefault="00927D6B" w:rsidP="00835F71">
      <w:pPr>
        <w:rPr>
          <w:b/>
          <w:bCs/>
        </w:rPr>
      </w:pPr>
      <w:r>
        <w:rPr>
          <w:b/>
          <w:bCs/>
        </w:rPr>
        <w:lastRenderedPageBreak/>
        <w:t>Flowchart</w:t>
      </w:r>
    </w:p>
    <w:p w14:paraId="4F63D50D" w14:textId="561D5368" w:rsidR="00927D6B" w:rsidRDefault="00927D6B" w:rsidP="00835F71">
      <w:r>
        <w:t xml:space="preserve">So, at first, we are going to have a black background for the space look. After that, we will have orange color tip for the turtle to draw and fill orange color for the first planet. And we move forward after we finish making the first planet. </w:t>
      </w:r>
      <w:r w:rsidR="00101065">
        <w:t xml:space="preserve">And this what our overall flowchart looks like. </w:t>
      </w:r>
    </w:p>
    <w:p w14:paraId="48417641" w14:textId="4A67236D" w:rsidR="00101065" w:rsidRDefault="00FE59F9" w:rsidP="00835F71">
      <w:r>
        <w:rPr>
          <w:noProof/>
        </w:rPr>
        <w:drawing>
          <wp:inline distT="0" distB="0" distL="0" distR="0" wp14:anchorId="71C6DDBE" wp14:editId="22D8A416">
            <wp:extent cx="5274945" cy="4480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274945" cy="4480560"/>
                    </a:xfrm>
                    <a:prstGeom prst="rect">
                      <a:avLst/>
                    </a:prstGeom>
                  </pic:spPr>
                </pic:pic>
              </a:graphicData>
            </a:graphic>
          </wp:inline>
        </w:drawing>
      </w:r>
    </w:p>
    <w:p w14:paraId="257AC20D" w14:textId="7294F933" w:rsidR="00686C3E" w:rsidRPr="00686C3E" w:rsidRDefault="00686C3E" w:rsidP="00835F71">
      <w:pPr>
        <w:rPr>
          <w:b/>
          <w:bCs/>
        </w:rPr>
      </w:pPr>
      <w:r w:rsidRPr="00686C3E">
        <w:rPr>
          <w:b/>
          <w:bCs/>
        </w:rPr>
        <w:t>Pseudocode</w:t>
      </w:r>
    </w:p>
    <w:p w14:paraId="5828FB88" w14:textId="1722B345" w:rsidR="00686C3E" w:rsidRDefault="00686C3E" w:rsidP="00835F71">
      <w:r>
        <w:t>Now, what is pseudocode? it is a way of writing algorithm step by step, in an easy way for us to understand.</w:t>
      </w:r>
      <w:r w:rsidR="00FC0E64">
        <w:t xml:space="preserve"> In pseudocode, we basically write commands and logics for use to understand clearly.</w:t>
      </w:r>
      <w:r>
        <w:t xml:space="preserve"> For </w:t>
      </w:r>
      <w:r w:rsidR="00FC0E64">
        <w:t>example,</w:t>
      </w:r>
      <w:r>
        <w:t xml:space="preserve"> for first circle we do: </w:t>
      </w:r>
    </w:p>
    <w:p w14:paraId="44A00C45" w14:textId="68044E28" w:rsidR="00686C3E" w:rsidRDefault="00686C3E" w:rsidP="00FC0E64">
      <w:pPr>
        <w:pStyle w:val="ListParagraph"/>
        <w:numPr>
          <w:ilvl w:val="0"/>
          <w:numId w:val="17"/>
        </w:numPr>
      </w:pPr>
      <w:r>
        <w:t>Start</w:t>
      </w:r>
    </w:p>
    <w:p w14:paraId="33E93290" w14:textId="3A3849B0" w:rsidR="00686C3E" w:rsidRDefault="00686C3E" w:rsidP="00FC0E64">
      <w:pPr>
        <w:pStyle w:val="ListParagraph"/>
        <w:numPr>
          <w:ilvl w:val="0"/>
          <w:numId w:val="17"/>
        </w:numPr>
      </w:pPr>
      <w:r>
        <w:t xml:space="preserve">Set the black color for the background. </w:t>
      </w:r>
    </w:p>
    <w:p w14:paraId="78BEA70E" w14:textId="2F9E6523" w:rsidR="00553964" w:rsidRDefault="00686C3E" w:rsidP="00553964">
      <w:pPr>
        <w:pStyle w:val="ListParagraph"/>
        <w:numPr>
          <w:ilvl w:val="0"/>
          <w:numId w:val="17"/>
        </w:numPr>
      </w:pPr>
      <w:r>
        <w:t>Set orange color for the turtle tip</w:t>
      </w:r>
    </w:p>
    <w:p w14:paraId="6A9AAC41" w14:textId="0BF61E0D" w:rsidR="00553964" w:rsidRDefault="00553964" w:rsidP="00553964">
      <w:pPr>
        <w:pStyle w:val="ListParagraph"/>
        <w:numPr>
          <w:ilvl w:val="0"/>
          <w:numId w:val="17"/>
        </w:numPr>
      </w:pPr>
      <w:r>
        <w:t>-------------------------------------</w:t>
      </w:r>
    </w:p>
    <w:p w14:paraId="26E13CF7" w14:textId="330FAC84" w:rsidR="00686C3E" w:rsidRDefault="00686C3E" w:rsidP="00FC0E64">
      <w:pPr>
        <w:pStyle w:val="ListParagraph"/>
        <w:numPr>
          <w:ilvl w:val="0"/>
          <w:numId w:val="17"/>
        </w:numPr>
      </w:pPr>
      <w:r>
        <w:lastRenderedPageBreak/>
        <w:t>Begin fill with orange color</w:t>
      </w:r>
    </w:p>
    <w:p w14:paraId="184EE360" w14:textId="026387BF" w:rsidR="00686C3E" w:rsidRDefault="00686C3E" w:rsidP="00FC0E64">
      <w:pPr>
        <w:pStyle w:val="ListParagraph"/>
        <w:numPr>
          <w:ilvl w:val="0"/>
          <w:numId w:val="17"/>
        </w:numPr>
      </w:pPr>
      <w:r>
        <w:t xml:space="preserve">Draw Circle </w:t>
      </w:r>
    </w:p>
    <w:p w14:paraId="5385B0CE" w14:textId="34E98AD2" w:rsidR="00553964" w:rsidRDefault="00686C3E" w:rsidP="00553964">
      <w:pPr>
        <w:pStyle w:val="ListParagraph"/>
        <w:numPr>
          <w:ilvl w:val="0"/>
          <w:numId w:val="17"/>
        </w:numPr>
      </w:pPr>
      <w:r>
        <w:t>End fill</w:t>
      </w:r>
    </w:p>
    <w:p w14:paraId="7E7F618B" w14:textId="25858F26" w:rsidR="00553964" w:rsidRDefault="00553964" w:rsidP="00553964">
      <w:pPr>
        <w:pStyle w:val="ListParagraph"/>
        <w:numPr>
          <w:ilvl w:val="0"/>
          <w:numId w:val="17"/>
        </w:numPr>
      </w:pPr>
      <w:r>
        <w:t>-------</w:t>
      </w:r>
    </w:p>
    <w:p w14:paraId="5B224CD8" w14:textId="11FD4CE9" w:rsidR="00686C3E" w:rsidRDefault="00686C3E" w:rsidP="00FC0E64">
      <w:pPr>
        <w:pStyle w:val="ListParagraph"/>
        <w:numPr>
          <w:ilvl w:val="0"/>
          <w:numId w:val="17"/>
        </w:numPr>
      </w:pPr>
      <w:r>
        <w:t xml:space="preserve">Pen up </w:t>
      </w:r>
    </w:p>
    <w:p w14:paraId="4580ED1B" w14:textId="3A9E063A" w:rsidR="00686C3E" w:rsidRDefault="00FC0E64" w:rsidP="00FC0E64">
      <w:pPr>
        <w:pStyle w:val="ListParagraph"/>
        <w:numPr>
          <w:ilvl w:val="0"/>
          <w:numId w:val="17"/>
        </w:numPr>
      </w:pPr>
      <w:r>
        <w:t xml:space="preserve">Move Forward </w:t>
      </w:r>
    </w:p>
    <w:p w14:paraId="10F9B905" w14:textId="7BEB9796" w:rsidR="00FC0E64" w:rsidRDefault="00FC0E64" w:rsidP="00FC0E64">
      <w:pPr>
        <w:pStyle w:val="ListParagraph"/>
        <w:numPr>
          <w:ilvl w:val="0"/>
          <w:numId w:val="17"/>
        </w:numPr>
      </w:pPr>
      <w:r>
        <w:t>Pen down</w:t>
      </w:r>
    </w:p>
    <w:p w14:paraId="18233E8B" w14:textId="1F547700" w:rsidR="00553964" w:rsidRDefault="00553964" w:rsidP="00FC0E64">
      <w:pPr>
        <w:pStyle w:val="ListParagraph"/>
        <w:numPr>
          <w:ilvl w:val="0"/>
          <w:numId w:val="17"/>
        </w:numPr>
      </w:pPr>
      <w:r>
        <w:t>-----------</w:t>
      </w:r>
    </w:p>
    <w:p w14:paraId="177343E4" w14:textId="35D22C5B" w:rsidR="00FC0E64" w:rsidRDefault="00FC0E64" w:rsidP="00FC0E64">
      <w:r>
        <w:t xml:space="preserve">Now, we write more pseudocode for the rest of the circles. Which are: </w:t>
      </w:r>
    </w:p>
    <w:p w14:paraId="6722D2F7" w14:textId="0BA494E6" w:rsidR="00FC0E64" w:rsidRDefault="00FC0E64" w:rsidP="00FC0E64">
      <w:pPr>
        <w:pStyle w:val="ListParagraph"/>
        <w:numPr>
          <w:ilvl w:val="0"/>
          <w:numId w:val="17"/>
        </w:numPr>
        <w:rPr>
          <w:lang w:val="en-AU"/>
        </w:rPr>
      </w:pPr>
      <w:r>
        <w:rPr>
          <w:lang w:val="en-AU"/>
        </w:rPr>
        <w:t>Setting Gray colour for turtle</w:t>
      </w:r>
    </w:p>
    <w:p w14:paraId="43F0E06B" w14:textId="22FE487C" w:rsidR="00553964" w:rsidRPr="00FC0E64" w:rsidRDefault="00553964" w:rsidP="00FC0E64">
      <w:pPr>
        <w:pStyle w:val="ListParagraph"/>
        <w:numPr>
          <w:ilvl w:val="0"/>
          <w:numId w:val="17"/>
        </w:numPr>
        <w:rPr>
          <w:lang w:val="en-AU"/>
        </w:rPr>
      </w:pPr>
      <w:r>
        <w:rPr>
          <w:lang w:val="en-AU"/>
        </w:rPr>
        <w:t>--------------------------------</w:t>
      </w:r>
    </w:p>
    <w:p w14:paraId="3E042ED7" w14:textId="5225EBB3" w:rsidR="00FC0E64" w:rsidRPr="00FC0E64" w:rsidRDefault="00FC0E64" w:rsidP="00FC0E64">
      <w:pPr>
        <w:pStyle w:val="ListParagraph"/>
        <w:numPr>
          <w:ilvl w:val="0"/>
          <w:numId w:val="17"/>
        </w:numPr>
        <w:rPr>
          <w:lang w:val="en-AU"/>
        </w:rPr>
      </w:pPr>
      <w:r w:rsidRPr="00FC0E64">
        <w:rPr>
          <w:lang w:val="en-AU"/>
        </w:rPr>
        <w:t>Begin fill</w:t>
      </w:r>
      <w:r>
        <w:rPr>
          <w:lang w:val="en-AU"/>
        </w:rPr>
        <w:t xml:space="preserve"> with </w:t>
      </w:r>
      <w:r w:rsidR="00553964">
        <w:rPr>
          <w:lang w:val="en-AU"/>
        </w:rPr>
        <w:t>grey</w:t>
      </w:r>
      <w:r>
        <w:rPr>
          <w:lang w:val="en-AU"/>
        </w:rPr>
        <w:t xml:space="preserve"> colour</w:t>
      </w:r>
    </w:p>
    <w:p w14:paraId="4185B12B" w14:textId="02F0DB60" w:rsidR="00FC0E64" w:rsidRPr="00FC0E64" w:rsidRDefault="00FC0E64" w:rsidP="00FC0E64">
      <w:pPr>
        <w:pStyle w:val="ListParagraph"/>
        <w:numPr>
          <w:ilvl w:val="0"/>
          <w:numId w:val="17"/>
        </w:numPr>
        <w:rPr>
          <w:lang w:val="en-AU"/>
        </w:rPr>
      </w:pPr>
      <w:r w:rsidRPr="00FC0E64">
        <w:rPr>
          <w:lang w:val="en-AU"/>
        </w:rPr>
        <w:t>Draw circle</w:t>
      </w:r>
    </w:p>
    <w:p w14:paraId="40EA87E7" w14:textId="3DE5362A" w:rsidR="00FC0E64" w:rsidRDefault="00FC0E64" w:rsidP="00FC0E64">
      <w:pPr>
        <w:pStyle w:val="ListParagraph"/>
        <w:numPr>
          <w:ilvl w:val="0"/>
          <w:numId w:val="17"/>
        </w:numPr>
        <w:rPr>
          <w:lang w:val="en-AU"/>
        </w:rPr>
      </w:pPr>
      <w:r w:rsidRPr="00FC0E64">
        <w:rPr>
          <w:lang w:val="en-AU"/>
        </w:rPr>
        <w:t>End fill</w:t>
      </w:r>
    </w:p>
    <w:p w14:paraId="1D5BB683" w14:textId="5EE82A1D" w:rsidR="00553964" w:rsidRPr="00FC0E64" w:rsidRDefault="00553964" w:rsidP="00FC0E64">
      <w:pPr>
        <w:pStyle w:val="ListParagraph"/>
        <w:numPr>
          <w:ilvl w:val="0"/>
          <w:numId w:val="17"/>
        </w:numPr>
        <w:rPr>
          <w:lang w:val="en-AU"/>
        </w:rPr>
      </w:pPr>
      <w:r>
        <w:rPr>
          <w:lang w:val="en-AU"/>
        </w:rPr>
        <w:t>-------</w:t>
      </w:r>
    </w:p>
    <w:p w14:paraId="006C7520" w14:textId="45556BA1" w:rsidR="00FC0E64" w:rsidRPr="00FC0E64" w:rsidRDefault="00FC0E64" w:rsidP="00FC0E64">
      <w:pPr>
        <w:pStyle w:val="ListParagraph"/>
        <w:numPr>
          <w:ilvl w:val="0"/>
          <w:numId w:val="17"/>
        </w:numPr>
        <w:rPr>
          <w:lang w:val="en-AU"/>
        </w:rPr>
      </w:pPr>
      <w:r w:rsidRPr="00FC0E64">
        <w:rPr>
          <w:lang w:val="en-AU"/>
        </w:rPr>
        <w:t>pen up</w:t>
      </w:r>
    </w:p>
    <w:p w14:paraId="5BD5F5AF" w14:textId="6D1CB66F" w:rsidR="00FC0E64" w:rsidRPr="00FC0E64" w:rsidRDefault="00FC0E64" w:rsidP="00FC0E64">
      <w:pPr>
        <w:pStyle w:val="ListParagraph"/>
        <w:numPr>
          <w:ilvl w:val="0"/>
          <w:numId w:val="17"/>
        </w:numPr>
        <w:rPr>
          <w:lang w:val="en-AU"/>
        </w:rPr>
      </w:pPr>
      <w:r w:rsidRPr="00FC0E64">
        <w:rPr>
          <w:lang w:val="en-AU"/>
        </w:rPr>
        <w:t>Move forward</w:t>
      </w:r>
    </w:p>
    <w:p w14:paraId="3A3F2918" w14:textId="102F7ED6" w:rsidR="00FC0E64" w:rsidRDefault="00FC0E64" w:rsidP="00FC0E64">
      <w:pPr>
        <w:pStyle w:val="ListParagraph"/>
        <w:numPr>
          <w:ilvl w:val="0"/>
          <w:numId w:val="17"/>
        </w:numPr>
        <w:rPr>
          <w:lang w:val="en-AU"/>
        </w:rPr>
      </w:pPr>
      <w:r w:rsidRPr="00FC0E64">
        <w:rPr>
          <w:lang w:val="en-AU"/>
        </w:rPr>
        <w:t>pen down</w:t>
      </w:r>
    </w:p>
    <w:p w14:paraId="09219DA7" w14:textId="0FCF3E7F" w:rsidR="00553964" w:rsidRPr="00FC0E64" w:rsidRDefault="00553964" w:rsidP="00FC0E64">
      <w:pPr>
        <w:pStyle w:val="ListParagraph"/>
        <w:numPr>
          <w:ilvl w:val="0"/>
          <w:numId w:val="17"/>
        </w:numPr>
        <w:rPr>
          <w:lang w:val="en-AU"/>
        </w:rPr>
      </w:pPr>
      <w:r>
        <w:rPr>
          <w:lang w:val="en-AU"/>
        </w:rPr>
        <w:t>-----------</w:t>
      </w:r>
    </w:p>
    <w:p w14:paraId="24185FF4" w14:textId="1C9D442A" w:rsidR="00FC0E64" w:rsidRDefault="00FC0E64" w:rsidP="00FC0E64">
      <w:pPr>
        <w:pStyle w:val="ListParagraph"/>
        <w:numPr>
          <w:ilvl w:val="0"/>
          <w:numId w:val="17"/>
        </w:numPr>
        <w:rPr>
          <w:lang w:val="en-AU"/>
        </w:rPr>
      </w:pPr>
      <w:r w:rsidRPr="00FC0E64">
        <w:rPr>
          <w:lang w:val="en-AU"/>
        </w:rPr>
        <w:t>Set</w:t>
      </w:r>
      <w:r>
        <w:rPr>
          <w:lang w:val="en-AU"/>
        </w:rPr>
        <w:t>ting</w:t>
      </w:r>
      <w:r w:rsidRPr="00FC0E64">
        <w:rPr>
          <w:lang w:val="en-AU"/>
        </w:rPr>
        <w:t xml:space="preserve"> RED</w:t>
      </w:r>
      <w:r>
        <w:rPr>
          <w:lang w:val="en-AU"/>
        </w:rPr>
        <w:t xml:space="preserve"> colour for turtle </w:t>
      </w:r>
    </w:p>
    <w:p w14:paraId="584CB14F" w14:textId="2D05D01D" w:rsidR="00553964" w:rsidRPr="00FC0E64" w:rsidRDefault="00553964" w:rsidP="00FC0E64">
      <w:pPr>
        <w:pStyle w:val="ListParagraph"/>
        <w:numPr>
          <w:ilvl w:val="0"/>
          <w:numId w:val="17"/>
        </w:numPr>
        <w:rPr>
          <w:lang w:val="en-AU"/>
        </w:rPr>
      </w:pPr>
      <w:r>
        <w:rPr>
          <w:lang w:val="en-AU"/>
        </w:rPr>
        <w:t>--------------------------------</w:t>
      </w:r>
    </w:p>
    <w:p w14:paraId="5625CC23" w14:textId="638B5702" w:rsidR="00FC0E64" w:rsidRPr="00FC0E64" w:rsidRDefault="00FC0E64" w:rsidP="00FC0E64">
      <w:pPr>
        <w:pStyle w:val="ListParagraph"/>
        <w:numPr>
          <w:ilvl w:val="0"/>
          <w:numId w:val="17"/>
        </w:numPr>
        <w:rPr>
          <w:lang w:val="en-AU"/>
        </w:rPr>
      </w:pPr>
      <w:r w:rsidRPr="00FC0E64">
        <w:rPr>
          <w:lang w:val="en-AU"/>
        </w:rPr>
        <w:t>Begin fill</w:t>
      </w:r>
    </w:p>
    <w:p w14:paraId="031532E9" w14:textId="611A8799" w:rsidR="00FC0E64" w:rsidRPr="00FC0E64" w:rsidRDefault="00FC0E64" w:rsidP="00FC0E64">
      <w:pPr>
        <w:pStyle w:val="ListParagraph"/>
        <w:numPr>
          <w:ilvl w:val="0"/>
          <w:numId w:val="17"/>
        </w:numPr>
        <w:rPr>
          <w:lang w:val="en-AU"/>
        </w:rPr>
      </w:pPr>
      <w:r w:rsidRPr="00FC0E64">
        <w:rPr>
          <w:lang w:val="en-AU"/>
        </w:rPr>
        <w:t>Draw circle</w:t>
      </w:r>
    </w:p>
    <w:p w14:paraId="5F4EC01A" w14:textId="13D023D9" w:rsidR="00FC0E64" w:rsidRDefault="00FC0E64" w:rsidP="00FC0E64">
      <w:pPr>
        <w:pStyle w:val="ListParagraph"/>
        <w:numPr>
          <w:ilvl w:val="0"/>
          <w:numId w:val="17"/>
        </w:numPr>
        <w:rPr>
          <w:lang w:val="en-AU"/>
        </w:rPr>
      </w:pPr>
      <w:r w:rsidRPr="00FC0E64">
        <w:rPr>
          <w:lang w:val="en-AU"/>
        </w:rPr>
        <w:t>End fill</w:t>
      </w:r>
    </w:p>
    <w:p w14:paraId="32FBEBF0" w14:textId="6435AA37" w:rsidR="00553964" w:rsidRPr="00FC0E64" w:rsidRDefault="00553964" w:rsidP="00FC0E64">
      <w:pPr>
        <w:pStyle w:val="ListParagraph"/>
        <w:numPr>
          <w:ilvl w:val="0"/>
          <w:numId w:val="17"/>
        </w:numPr>
        <w:rPr>
          <w:lang w:val="en-AU"/>
        </w:rPr>
      </w:pPr>
      <w:r>
        <w:rPr>
          <w:lang w:val="en-AU"/>
        </w:rPr>
        <w:t>-------</w:t>
      </w:r>
    </w:p>
    <w:p w14:paraId="6B2C8CC5" w14:textId="2EAA7F12" w:rsidR="00FC0E64" w:rsidRPr="00FC0E64" w:rsidRDefault="00FC0E64" w:rsidP="00FC0E64">
      <w:pPr>
        <w:pStyle w:val="ListParagraph"/>
        <w:numPr>
          <w:ilvl w:val="0"/>
          <w:numId w:val="17"/>
        </w:numPr>
        <w:rPr>
          <w:lang w:val="en-AU"/>
        </w:rPr>
      </w:pPr>
      <w:r w:rsidRPr="00FC0E64">
        <w:rPr>
          <w:lang w:val="en-AU"/>
        </w:rPr>
        <w:t>pen up</w:t>
      </w:r>
    </w:p>
    <w:p w14:paraId="272164EB" w14:textId="5DD9948D" w:rsidR="00FC0E64" w:rsidRPr="00FC0E64" w:rsidRDefault="00FC0E64" w:rsidP="00FC0E64">
      <w:pPr>
        <w:pStyle w:val="ListParagraph"/>
        <w:numPr>
          <w:ilvl w:val="0"/>
          <w:numId w:val="17"/>
        </w:numPr>
        <w:rPr>
          <w:lang w:val="en-AU"/>
        </w:rPr>
      </w:pPr>
      <w:r w:rsidRPr="00FC0E64">
        <w:rPr>
          <w:lang w:val="en-AU"/>
        </w:rPr>
        <w:t>Move forward</w:t>
      </w:r>
    </w:p>
    <w:p w14:paraId="47294EE2" w14:textId="79CFF218" w:rsidR="00FC0E64" w:rsidRDefault="00FC0E64" w:rsidP="00FC0E64">
      <w:pPr>
        <w:pStyle w:val="ListParagraph"/>
        <w:numPr>
          <w:ilvl w:val="0"/>
          <w:numId w:val="17"/>
        </w:numPr>
        <w:rPr>
          <w:lang w:val="en-AU"/>
        </w:rPr>
      </w:pPr>
      <w:r w:rsidRPr="00FC0E64">
        <w:rPr>
          <w:lang w:val="en-AU"/>
        </w:rPr>
        <w:t>pen down</w:t>
      </w:r>
    </w:p>
    <w:p w14:paraId="3987750F" w14:textId="7A3A4872" w:rsidR="00553964" w:rsidRPr="00FC0E64" w:rsidRDefault="00553964" w:rsidP="00FC0E64">
      <w:pPr>
        <w:pStyle w:val="ListParagraph"/>
        <w:numPr>
          <w:ilvl w:val="0"/>
          <w:numId w:val="17"/>
        </w:numPr>
        <w:rPr>
          <w:lang w:val="en-AU"/>
        </w:rPr>
      </w:pPr>
      <w:r>
        <w:rPr>
          <w:lang w:val="en-AU"/>
        </w:rPr>
        <w:t>----------</w:t>
      </w:r>
    </w:p>
    <w:p w14:paraId="16C400D5" w14:textId="28FA31C8" w:rsidR="00FC0E64" w:rsidRDefault="00FC0E64" w:rsidP="00FC0E64">
      <w:pPr>
        <w:pStyle w:val="ListParagraph"/>
        <w:numPr>
          <w:ilvl w:val="0"/>
          <w:numId w:val="17"/>
        </w:numPr>
        <w:rPr>
          <w:lang w:val="en-AU"/>
        </w:rPr>
      </w:pPr>
      <w:r w:rsidRPr="00FC0E64">
        <w:rPr>
          <w:lang w:val="en-AU"/>
        </w:rPr>
        <w:t>Set</w:t>
      </w:r>
      <w:r>
        <w:rPr>
          <w:lang w:val="en-AU"/>
        </w:rPr>
        <w:t xml:space="preserve">ting </w:t>
      </w:r>
      <w:r w:rsidRPr="00FC0E64">
        <w:rPr>
          <w:lang w:val="en-AU"/>
        </w:rPr>
        <w:t>GREEN</w:t>
      </w:r>
      <w:r>
        <w:rPr>
          <w:lang w:val="en-AU"/>
        </w:rPr>
        <w:t xml:space="preserve"> colour for turtle</w:t>
      </w:r>
    </w:p>
    <w:p w14:paraId="21547C95" w14:textId="50EE90F5" w:rsidR="00553964" w:rsidRPr="00FC0E64" w:rsidRDefault="00553964" w:rsidP="00FC0E64">
      <w:pPr>
        <w:pStyle w:val="ListParagraph"/>
        <w:numPr>
          <w:ilvl w:val="0"/>
          <w:numId w:val="17"/>
        </w:numPr>
        <w:rPr>
          <w:lang w:val="en-AU"/>
        </w:rPr>
      </w:pPr>
      <w:r>
        <w:rPr>
          <w:lang w:val="en-AU"/>
        </w:rPr>
        <w:t>----------------------------------</w:t>
      </w:r>
    </w:p>
    <w:p w14:paraId="78609EDA" w14:textId="7E3305DB" w:rsidR="00FC0E64" w:rsidRPr="00FC0E64" w:rsidRDefault="00FC0E64" w:rsidP="00FC0E64">
      <w:pPr>
        <w:pStyle w:val="ListParagraph"/>
        <w:numPr>
          <w:ilvl w:val="0"/>
          <w:numId w:val="17"/>
        </w:numPr>
        <w:rPr>
          <w:lang w:val="en-AU"/>
        </w:rPr>
      </w:pPr>
      <w:r w:rsidRPr="00FC0E64">
        <w:rPr>
          <w:lang w:val="en-AU"/>
        </w:rPr>
        <w:t>Begin fill</w:t>
      </w:r>
    </w:p>
    <w:p w14:paraId="2DBB093B" w14:textId="027EFD2B" w:rsidR="00FC0E64" w:rsidRPr="00FC0E64" w:rsidRDefault="00FC0E64" w:rsidP="00FC0E64">
      <w:pPr>
        <w:pStyle w:val="ListParagraph"/>
        <w:numPr>
          <w:ilvl w:val="0"/>
          <w:numId w:val="17"/>
        </w:numPr>
        <w:rPr>
          <w:lang w:val="en-AU"/>
        </w:rPr>
      </w:pPr>
      <w:r w:rsidRPr="00FC0E64">
        <w:rPr>
          <w:lang w:val="en-AU"/>
        </w:rPr>
        <w:t>Draw circle</w:t>
      </w:r>
    </w:p>
    <w:p w14:paraId="7B5DF5F8" w14:textId="75F47781" w:rsidR="00FC0E64" w:rsidRPr="00FC0E64" w:rsidRDefault="00FC0E64" w:rsidP="00FC0E64">
      <w:pPr>
        <w:pStyle w:val="ListParagraph"/>
        <w:numPr>
          <w:ilvl w:val="0"/>
          <w:numId w:val="17"/>
        </w:numPr>
        <w:rPr>
          <w:lang w:val="en-AU"/>
        </w:rPr>
      </w:pPr>
      <w:r w:rsidRPr="00FC0E64">
        <w:rPr>
          <w:lang w:val="en-AU"/>
        </w:rPr>
        <w:t>End fill</w:t>
      </w:r>
    </w:p>
    <w:p w14:paraId="51055282" w14:textId="496D5B37" w:rsidR="00030FA7" w:rsidRDefault="00FC0E64" w:rsidP="00030FA7">
      <w:pPr>
        <w:pStyle w:val="ListParagraph"/>
        <w:numPr>
          <w:ilvl w:val="0"/>
          <w:numId w:val="17"/>
        </w:numPr>
        <w:rPr>
          <w:lang w:val="en-AU"/>
        </w:rPr>
      </w:pPr>
      <w:r w:rsidRPr="00FC0E64">
        <w:rPr>
          <w:lang w:val="en-AU"/>
        </w:rPr>
        <w:lastRenderedPageBreak/>
        <w:t>END</w:t>
      </w:r>
    </w:p>
    <w:p w14:paraId="03512C4B" w14:textId="54B333D5" w:rsidR="00FC0E64" w:rsidRPr="00FC0E64" w:rsidRDefault="00FC0E64" w:rsidP="00FC0E64">
      <w:pPr>
        <w:rPr>
          <w:lang w:val="en-AU"/>
        </w:rPr>
      </w:pPr>
      <w:r>
        <w:rPr>
          <w:lang w:val="en-AU"/>
        </w:rPr>
        <w:t xml:space="preserve">So, </w:t>
      </w:r>
      <w:r w:rsidR="00FE59F9">
        <w:rPr>
          <w:lang w:val="en-AU"/>
        </w:rPr>
        <w:t>in</w:t>
      </w:r>
      <w:r>
        <w:rPr>
          <w:lang w:val="en-AU"/>
        </w:rPr>
        <w:t xml:space="preserve"> our design phase, we look check the pseudocode to understand the algorithm. </w:t>
      </w:r>
    </w:p>
    <w:p w14:paraId="39320B8B" w14:textId="77777777" w:rsidR="00FC0E64" w:rsidRPr="00FC0E64" w:rsidRDefault="00FC0E64" w:rsidP="00FC0E64">
      <w:pPr>
        <w:pStyle w:val="ListParagraph"/>
        <w:ind w:left="720"/>
        <w:rPr>
          <w:lang w:val="en-AU"/>
        </w:rPr>
      </w:pPr>
    </w:p>
    <w:p w14:paraId="609F0C49" w14:textId="6B3BEE8D" w:rsidR="00686C3E" w:rsidRDefault="00E25DC2" w:rsidP="00686C3E">
      <w:pPr>
        <w:pStyle w:val="Heading2"/>
      </w:pPr>
      <w:r>
        <w:t>Coding Part</w:t>
      </w:r>
    </w:p>
    <w:p w14:paraId="753B9879" w14:textId="3E28AA7D" w:rsidR="00553964" w:rsidRPr="00553964" w:rsidRDefault="00553964" w:rsidP="00553964">
      <w:r>
        <w:t xml:space="preserve">Check the solar_system.py project file for the code to draw circle, fill color, pen-up, pen-down, speed and animations. </w:t>
      </w:r>
    </w:p>
    <w:p w14:paraId="073CFAC7" w14:textId="77777777" w:rsidR="00FC0E64" w:rsidRPr="00FC0E64" w:rsidRDefault="00FC0E64" w:rsidP="00FC0E64"/>
    <w:p w14:paraId="10AF8E0B" w14:textId="2B9F285F" w:rsidR="00E25DC2" w:rsidRDefault="00E25DC2" w:rsidP="00E25DC2">
      <w:pPr>
        <w:pStyle w:val="Heading2"/>
      </w:pPr>
      <w:r>
        <w:t>Result</w:t>
      </w:r>
    </w:p>
    <w:p w14:paraId="13DC9330" w14:textId="1E492394" w:rsidR="005748CA" w:rsidRPr="005748CA" w:rsidRDefault="005748CA" w:rsidP="005748CA">
      <w:r>
        <w:t>So, we have used python turtle to create visuals. We have used colors and created shapes and created solar system. This is a basic project created using python</w:t>
      </w:r>
      <w:r w:rsidR="00392A85">
        <w:t xml:space="preserve">. Now, After doing all these </w:t>
      </w:r>
      <w:r w:rsidR="00F153E6">
        <w:t xml:space="preserve">learning, I have created another complete project name as solar_system_project where I have used for loop and lists to make the code easy to read and demonstrated the learning in that code. </w:t>
      </w:r>
    </w:p>
    <w:p w14:paraId="7C9C097C" w14:textId="0924E09F" w:rsidR="00E25DC2" w:rsidRDefault="00E25DC2" w:rsidP="00E25DC2"/>
    <w:p w14:paraId="66C9EFED" w14:textId="77777777" w:rsidR="00E25DC2" w:rsidRPr="00E25DC2" w:rsidRDefault="00E25DC2" w:rsidP="00E25DC2"/>
    <w:p w14:paraId="77CC3F85" w14:textId="77777777" w:rsidR="00E25DC2" w:rsidRPr="00E25DC2" w:rsidRDefault="00E25DC2" w:rsidP="00E25DC2"/>
    <w:sectPr w:rsidR="00E25DC2" w:rsidRPr="00E25DC2">
      <w:footerReference w:type="default" r:id="rId15"/>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3060" w14:textId="77777777" w:rsidR="004C449D" w:rsidRDefault="004C449D">
      <w:pPr>
        <w:spacing w:after="0" w:line="240" w:lineRule="auto"/>
      </w:pPr>
      <w:r>
        <w:separator/>
      </w:r>
    </w:p>
  </w:endnote>
  <w:endnote w:type="continuationSeparator" w:id="0">
    <w:p w14:paraId="05AC26E7" w14:textId="77777777" w:rsidR="004C449D" w:rsidRDefault="004C4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49FB4E65" w14:textId="77777777" w:rsidR="00C323FD" w:rsidRDefault="00DD500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008E" w14:textId="77777777" w:rsidR="004C449D" w:rsidRDefault="004C449D">
      <w:pPr>
        <w:spacing w:after="0" w:line="240" w:lineRule="auto"/>
      </w:pPr>
      <w:r>
        <w:separator/>
      </w:r>
    </w:p>
  </w:footnote>
  <w:footnote w:type="continuationSeparator" w:id="0">
    <w:p w14:paraId="25742ED3" w14:textId="77777777" w:rsidR="004C449D" w:rsidRDefault="004C4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76191"/>
    <w:multiLevelType w:val="hybridMultilevel"/>
    <w:tmpl w:val="5C28C62C"/>
    <w:lvl w:ilvl="0" w:tplc="D1F6721E">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295261">
    <w:abstractNumId w:val="9"/>
  </w:num>
  <w:num w:numId="2" w16cid:durableId="799222283">
    <w:abstractNumId w:val="10"/>
  </w:num>
  <w:num w:numId="3" w16cid:durableId="319818561">
    <w:abstractNumId w:val="10"/>
  </w:num>
  <w:num w:numId="4" w16cid:durableId="745342780">
    <w:abstractNumId w:val="10"/>
  </w:num>
  <w:num w:numId="5" w16cid:durableId="163057405">
    <w:abstractNumId w:val="10"/>
  </w:num>
  <w:num w:numId="6" w16cid:durableId="1123815835">
    <w:abstractNumId w:val="8"/>
  </w:num>
  <w:num w:numId="7" w16cid:durableId="263803823">
    <w:abstractNumId w:val="13"/>
  </w:num>
  <w:num w:numId="8" w16cid:durableId="228611281">
    <w:abstractNumId w:val="7"/>
  </w:num>
  <w:num w:numId="9" w16cid:durableId="1683052185">
    <w:abstractNumId w:val="6"/>
  </w:num>
  <w:num w:numId="10" w16cid:durableId="28844240">
    <w:abstractNumId w:val="5"/>
  </w:num>
  <w:num w:numId="11" w16cid:durableId="117651074">
    <w:abstractNumId w:val="4"/>
  </w:num>
  <w:num w:numId="12" w16cid:durableId="1200554894">
    <w:abstractNumId w:val="3"/>
  </w:num>
  <w:num w:numId="13" w16cid:durableId="1622154302">
    <w:abstractNumId w:val="2"/>
  </w:num>
  <w:num w:numId="14" w16cid:durableId="964384396">
    <w:abstractNumId w:val="1"/>
  </w:num>
  <w:num w:numId="15" w16cid:durableId="513375933">
    <w:abstractNumId w:val="0"/>
  </w:num>
  <w:num w:numId="16" w16cid:durableId="1687638866">
    <w:abstractNumId w:val="12"/>
  </w:num>
  <w:num w:numId="17" w16cid:durableId="5858919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C2"/>
    <w:rsid w:val="00030FA7"/>
    <w:rsid w:val="00101065"/>
    <w:rsid w:val="00392A85"/>
    <w:rsid w:val="004C449D"/>
    <w:rsid w:val="00553964"/>
    <w:rsid w:val="005748CA"/>
    <w:rsid w:val="00686C3E"/>
    <w:rsid w:val="00835F71"/>
    <w:rsid w:val="00927D6B"/>
    <w:rsid w:val="00C323FD"/>
    <w:rsid w:val="00DC1B30"/>
    <w:rsid w:val="00DD5006"/>
    <w:rsid w:val="00DE6DCD"/>
    <w:rsid w:val="00E25DC2"/>
    <w:rsid w:val="00F153E6"/>
    <w:rsid w:val="00FC0E64"/>
    <w:rsid w:val="00FE59F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384E7"/>
  <w15:chartTrackingRefBased/>
  <w15:docId w15:val="{0E0B7745-3018-8140-903E-4493B9F9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0275">
      <w:bodyDiv w:val="1"/>
      <w:marLeft w:val="0"/>
      <w:marRight w:val="0"/>
      <w:marTop w:val="0"/>
      <w:marBottom w:val="0"/>
      <w:divBdr>
        <w:top w:val="none" w:sz="0" w:space="0" w:color="auto"/>
        <w:left w:val="none" w:sz="0" w:space="0" w:color="auto"/>
        <w:bottom w:val="none" w:sz="0" w:space="0" w:color="auto"/>
        <w:right w:val="none" w:sz="0" w:space="0" w:color="auto"/>
      </w:divBdr>
      <w:divsChild>
        <w:div w:id="1454012662">
          <w:marLeft w:val="0"/>
          <w:marRight w:val="0"/>
          <w:marTop w:val="0"/>
          <w:marBottom w:val="0"/>
          <w:divBdr>
            <w:top w:val="single" w:sz="2" w:space="1" w:color="FFFFFF"/>
            <w:left w:val="single" w:sz="2" w:space="11" w:color="FFFFFF"/>
            <w:bottom w:val="single" w:sz="2" w:space="1" w:color="FFFFFF"/>
            <w:right w:val="single" w:sz="2" w:space="4" w:color="FFFFFF"/>
          </w:divBdr>
          <w:divsChild>
            <w:div w:id="1361324344">
              <w:marLeft w:val="0"/>
              <w:marRight w:val="0"/>
              <w:marTop w:val="0"/>
              <w:marBottom w:val="0"/>
              <w:divBdr>
                <w:top w:val="none" w:sz="0" w:space="0" w:color="auto"/>
                <w:left w:val="single" w:sz="24" w:space="8" w:color="52CE52"/>
                <w:bottom w:val="none" w:sz="0" w:space="0" w:color="auto"/>
                <w:right w:val="none" w:sz="0" w:space="0" w:color="auto"/>
              </w:divBdr>
            </w:div>
          </w:divsChild>
        </w:div>
        <w:div w:id="531918642">
          <w:marLeft w:val="0"/>
          <w:marRight w:val="0"/>
          <w:marTop w:val="0"/>
          <w:marBottom w:val="0"/>
          <w:divBdr>
            <w:top w:val="single" w:sz="2" w:space="1" w:color="FFFFFF"/>
            <w:left w:val="single" w:sz="2" w:space="11" w:color="FFFFFF"/>
            <w:bottom w:val="single" w:sz="2" w:space="1" w:color="FFFFFF"/>
            <w:right w:val="single" w:sz="2" w:space="4" w:color="FFFFFF"/>
          </w:divBdr>
          <w:divsChild>
            <w:div w:id="368653677">
              <w:marLeft w:val="0"/>
              <w:marRight w:val="0"/>
              <w:marTop w:val="0"/>
              <w:marBottom w:val="0"/>
              <w:divBdr>
                <w:top w:val="none" w:sz="0" w:space="0" w:color="auto"/>
                <w:left w:val="single" w:sz="24" w:space="8" w:color="52CE52"/>
                <w:bottom w:val="none" w:sz="0" w:space="0" w:color="auto"/>
                <w:right w:val="none" w:sz="0" w:space="0" w:color="auto"/>
              </w:divBdr>
            </w:div>
          </w:divsChild>
        </w:div>
        <w:div w:id="1852334976">
          <w:marLeft w:val="0"/>
          <w:marRight w:val="0"/>
          <w:marTop w:val="0"/>
          <w:marBottom w:val="0"/>
          <w:divBdr>
            <w:top w:val="single" w:sz="2" w:space="1" w:color="FFFFFF"/>
            <w:left w:val="single" w:sz="2" w:space="11" w:color="FFFFFF"/>
            <w:bottom w:val="single" w:sz="2" w:space="1" w:color="FFFFFF"/>
            <w:right w:val="single" w:sz="2" w:space="4" w:color="FFFFFF"/>
          </w:divBdr>
          <w:divsChild>
            <w:div w:id="2067491517">
              <w:marLeft w:val="0"/>
              <w:marRight w:val="0"/>
              <w:marTop w:val="0"/>
              <w:marBottom w:val="0"/>
              <w:divBdr>
                <w:top w:val="none" w:sz="0" w:space="0" w:color="auto"/>
                <w:left w:val="single" w:sz="24" w:space="8" w:color="52CE52"/>
                <w:bottom w:val="none" w:sz="0" w:space="0" w:color="auto"/>
                <w:right w:val="none" w:sz="0" w:space="0" w:color="auto"/>
              </w:divBdr>
            </w:div>
          </w:divsChild>
        </w:div>
        <w:div w:id="112139379">
          <w:marLeft w:val="0"/>
          <w:marRight w:val="0"/>
          <w:marTop w:val="0"/>
          <w:marBottom w:val="0"/>
          <w:divBdr>
            <w:top w:val="single" w:sz="2" w:space="1" w:color="FFFFFF"/>
            <w:left w:val="single" w:sz="2" w:space="11" w:color="FFFFFF"/>
            <w:bottom w:val="single" w:sz="2" w:space="1" w:color="FFFFFF"/>
            <w:right w:val="single" w:sz="2" w:space="4" w:color="FFFFFF"/>
          </w:divBdr>
          <w:divsChild>
            <w:div w:id="1318341594">
              <w:marLeft w:val="0"/>
              <w:marRight w:val="0"/>
              <w:marTop w:val="0"/>
              <w:marBottom w:val="0"/>
              <w:divBdr>
                <w:top w:val="none" w:sz="0" w:space="0" w:color="auto"/>
                <w:left w:val="single" w:sz="24" w:space="8" w:color="52CE52"/>
                <w:bottom w:val="none" w:sz="0" w:space="0" w:color="auto"/>
                <w:right w:val="none" w:sz="0" w:space="0" w:color="auto"/>
              </w:divBdr>
            </w:div>
          </w:divsChild>
        </w:div>
        <w:div w:id="662666345">
          <w:marLeft w:val="0"/>
          <w:marRight w:val="0"/>
          <w:marTop w:val="0"/>
          <w:marBottom w:val="0"/>
          <w:divBdr>
            <w:top w:val="single" w:sz="2" w:space="1" w:color="FFFFFF"/>
            <w:left w:val="single" w:sz="2" w:space="11" w:color="FFFFFF"/>
            <w:bottom w:val="single" w:sz="2" w:space="1" w:color="FFFFFF"/>
            <w:right w:val="single" w:sz="2" w:space="4" w:color="FFFFFF"/>
          </w:divBdr>
          <w:divsChild>
            <w:div w:id="1895433334">
              <w:marLeft w:val="0"/>
              <w:marRight w:val="0"/>
              <w:marTop w:val="0"/>
              <w:marBottom w:val="0"/>
              <w:divBdr>
                <w:top w:val="none" w:sz="0" w:space="0" w:color="auto"/>
                <w:left w:val="single" w:sz="24" w:space="8" w:color="52CE52"/>
                <w:bottom w:val="none" w:sz="0" w:space="0" w:color="auto"/>
                <w:right w:val="none" w:sz="0" w:space="0" w:color="auto"/>
              </w:divBdr>
            </w:div>
          </w:divsChild>
        </w:div>
        <w:div w:id="1573924844">
          <w:marLeft w:val="0"/>
          <w:marRight w:val="0"/>
          <w:marTop w:val="0"/>
          <w:marBottom w:val="0"/>
          <w:divBdr>
            <w:top w:val="single" w:sz="2" w:space="1" w:color="FFFFFF"/>
            <w:left w:val="single" w:sz="2" w:space="11" w:color="FFFFFF"/>
            <w:bottom w:val="single" w:sz="2" w:space="1" w:color="FFFFFF"/>
            <w:right w:val="single" w:sz="2" w:space="4" w:color="FFFFFF"/>
          </w:divBdr>
          <w:divsChild>
            <w:div w:id="1822697574">
              <w:marLeft w:val="0"/>
              <w:marRight w:val="0"/>
              <w:marTop w:val="0"/>
              <w:marBottom w:val="0"/>
              <w:divBdr>
                <w:top w:val="none" w:sz="0" w:space="0" w:color="auto"/>
                <w:left w:val="single" w:sz="24" w:space="8" w:color="52CE52"/>
                <w:bottom w:val="none" w:sz="0" w:space="0" w:color="auto"/>
                <w:right w:val="none" w:sz="0" w:space="0" w:color="auto"/>
              </w:divBdr>
            </w:div>
          </w:divsChild>
        </w:div>
        <w:div w:id="761144442">
          <w:marLeft w:val="0"/>
          <w:marRight w:val="0"/>
          <w:marTop w:val="0"/>
          <w:marBottom w:val="0"/>
          <w:divBdr>
            <w:top w:val="single" w:sz="2" w:space="1" w:color="FFFFFF"/>
            <w:left w:val="single" w:sz="2" w:space="11" w:color="FFFFFF"/>
            <w:bottom w:val="single" w:sz="2" w:space="1" w:color="FFFFFF"/>
            <w:right w:val="single" w:sz="2" w:space="4" w:color="FFFFFF"/>
          </w:divBdr>
          <w:divsChild>
            <w:div w:id="85880330">
              <w:marLeft w:val="0"/>
              <w:marRight w:val="0"/>
              <w:marTop w:val="0"/>
              <w:marBottom w:val="0"/>
              <w:divBdr>
                <w:top w:val="none" w:sz="0" w:space="0" w:color="auto"/>
                <w:left w:val="single" w:sz="24" w:space="8" w:color="52CE52"/>
                <w:bottom w:val="none" w:sz="0" w:space="0" w:color="auto"/>
                <w:right w:val="none" w:sz="0" w:space="0" w:color="auto"/>
              </w:divBdr>
            </w:div>
          </w:divsChild>
        </w:div>
        <w:div w:id="1061517928">
          <w:marLeft w:val="0"/>
          <w:marRight w:val="0"/>
          <w:marTop w:val="0"/>
          <w:marBottom w:val="0"/>
          <w:divBdr>
            <w:top w:val="single" w:sz="2" w:space="1" w:color="FFFFFF"/>
            <w:left w:val="single" w:sz="2" w:space="11" w:color="FFFFFF"/>
            <w:bottom w:val="single" w:sz="2" w:space="1" w:color="FFFFFF"/>
            <w:right w:val="single" w:sz="2" w:space="4" w:color="FFFFFF"/>
          </w:divBdr>
          <w:divsChild>
            <w:div w:id="2129622293">
              <w:marLeft w:val="0"/>
              <w:marRight w:val="0"/>
              <w:marTop w:val="0"/>
              <w:marBottom w:val="0"/>
              <w:divBdr>
                <w:top w:val="none" w:sz="0" w:space="0" w:color="auto"/>
                <w:left w:val="single" w:sz="24" w:space="8" w:color="52CE52"/>
                <w:bottom w:val="none" w:sz="0" w:space="0" w:color="auto"/>
                <w:right w:val="none" w:sz="0" w:space="0" w:color="auto"/>
              </w:divBdr>
            </w:div>
          </w:divsChild>
        </w:div>
        <w:div w:id="1276600425">
          <w:marLeft w:val="0"/>
          <w:marRight w:val="0"/>
          <w:marTop w:val="0"/>
          <w:marBottom w:val="0"/>
          <w:divBdr>
            <w:top w:val="single" w:sz="2" w:space="1" w:color="FFFFFF"/>
            <w:left w:val="single" w:sz="2" w:space="11" w:color="FFFFFF"/>
            <w:bottom w:val="single" w:sz="2" w:space="1" w:color="FFFFFF"/>
            <w:right w:val="single" w:sz="2" w:space="4" w:color="FFFFFF"/>
          </w:divBdr>
          <w:divsChild>
            <w:div w:id="288556077">
              <w:marLeft w:val="0"/>
              <w:marRight w:val="0"/>
              <w:marTop w:val="0"/>
              <w:marBottom w:val="0"/>
              <w:divBdr>
                <w:top w:val="none" w:sz="0" w:space="0" w:color="auto"/>
                <w:left w:val="single" w:sz="24" w:space="8" w:color="52CE52"/>
                <w:bottom w:val="none" w:sz="0" w:space="0" w:color="auto"/>
                <w:right w:val="none" w:sz="0" w:space="0" w:color="auto"/>
              </w:divBdr>
            </w:div>
          </w:divsChild>
        </w:div>
        <w:div w:id="1901013891">
          <w:marLeft w:val="0"/>
          <w:marRight w:val="0"/>
          <w:marTop w:val="0"/>
          <w:marBottom w:val="0"/>
          <w:divBdr>
            <w:top w:val="single" w:sz="2" w:space="1" w:color="FFFFFF"/>
            <w:left w:val="single" w:sz="2" w:space="11" w:color="FFFFFF"/>
            <w:bottom w:val="single" w:sz="2" w:space="1" w:color="FFFFFF"/>
            <w:right w:val="single" w:sz="2" w:space="4" w:color="FFFFFF"/>
          </w:divBdr>
          <w:divsChild>
            <w:div w:id="1229462636">
              <w:marLeft w:val="0"/>
              <w:marRight w:val="0"/>
              <w:marTop w:val="0"/>
              <w:marBottom w:val="0"/>
              <w:divBdr>
                <w:top w:val="none" w:sz="0" w:space="0" w:color="auto"/>
                <w:left w:val="single" w:sz="24" w:space="8" w:color="52CE52"/>
                <w:bottom w:val="none" w:sz="0" w:space="0" w:color="auto"/>
                <w:right w:val="none" w:sz="0" w:space="0" w:color="auto"/>
              </w:divBdr>
            </w:div>
          </w:divsChild>
        </w:div>
        <w:div w:id="1685090041">
          <w:marLeft w:val="0"/>
          <w:marRight w:val="0"/>
          <w:marTop w:val="0"/>
          <w:marBottom w:val="0"/>
          <w:divBdr>
            <w:top w:val="single" w:sz="2" w:space="1" w:color="FFFFFF"/>
            <w:left w:val="single" w:sz="2" w:space="11" w:color="FFFFFF"/>
            <w:bottom w:val="single" w:sz="2" w:space="1" w:color="FFFFFF"/>
            <w:right w:val="single" w:sz="2" w:space="4" w:color="FFFFFF"/>
          </w:divBdr>
          <w:divsChild>
            <w:div w:id="1628850180">
              <w:marLeft w:val="0"/>
              <w:marRight w:val="0"/>
              <w:marTop w:val="0"/>
              <w:marBottom w:val="0"/>
              <w:divBdr>
                <w:top w:val="none" w:sz="0" w:space="0" w:color="auto"/>
                <w:left w:val="single" w:sz="24" w:space="8" w:color="52CE52"/>
                <w:bottom w:val="none" w:sz="0" w:space="0" w:color="auto"/>
                <w:right w:val="none" w:sz="0" w:space="0" w:color="auto"/>
              </w:divBdr>
            </w:div>
          </w:divsChild>
        </w:div>
        <w:div w:id="624123534">
          <w:marLeft w:val="0"/>
          <w:marRight w:val="0"/>
          <w:marTop w:val="0"/>
          <w:marBottom w:val="0"/>
          <w:divBdr>
            <w:top w:val="single" w:sz="2" w:space="1" w:color="FFFFFF"/>
            <w:left w:val="single" w:sz="2" w:space="11" w:color="FFFFFF"/>
            <w:bottom w:val="single" w:sz="2" w:space="1" w:color="FFFFFF"/>
            <w:right w:val="single" w:sz="2" w:space="4" w:color="FFFFFF"/>
          </w:divBdr>
          <w:divsChild>
            <w:div w:id="2042126157">
              <w:marLeft w:val="0"/>
              <w:marRight w:val="0"/>
              <w:marTop w:val="0"/>
              <w:marBottom w:val="0"/>
              <w:divBdr>
                <w:top w:val="none" w:sz="0" w:space="0" w:color="auto"/>
                <w:left w:val="single" w:sz="24" w:space="8" w:color="52CE52"/>
                <w:bottom w:val="none" w:sz="0" w:space="0" w:color="auto"/>
                <w:right w:val="none" w:sz="0" w:space="0" w:color="auto"/>
              </w:divBdr>
            </w:div>
          </w:divsChild>
        </w:div>
        <w:div w:id="1421944327">
          <w:marLeft w:val="0"/>
          <w:marRight w:val="0"/>
          <w:marTop w:val="0"/>
          <w:marBottom w:val="0"/>
          <w:divBdr>
            <w:top w:val="single" w:sz="2" w:space="1" w:color="FFFFFF"/>
            <w:left w:val="single" w:sz="2" w:space="11" w:color="FFFFFF"/>
            <w:bottom w:val="single" w:sz="2" w:space="1" w:color="FFFFFF"/>
            <w:right w:val="single" w:sz="2" w:space="4" w:color="FFFFFF"/>
          </w:divBdr>
          <w:divsChild>
            <w:div w:id="266471140">
              <w:marLeft w:val="0"/>
              <w:marRight w:val="0"/>
              <w:marTop w:val="0"/>
              <w:marBottom w:val="0"/>
              <w:divBdr>
                <w:top w:val="none" w:sz="0" w:space="0" w:color="auto"/>
                <w:left w:val="single" w:sz="24" w:space="8" w:color="52CE52"/>
                <w:bottom w:val="none" w:sz="0" w:space="0" w:color="auto"/>
                <w:right w:val="none" w:sz="0" w:space="0" w:color="auto"/>
              </w:divBdr>
            </w:div>
          </w:divsChild>
        </w:div>
        <w:div w:id="2122649085">
          <w:marLeft w:val="0"/>
          <w:marRight w:val="0"/>
          <w:marTop w:val="0"/>
          <w:marBottom w:val="0"/>
          <w:divBdr>
            <w:top w:val="single" w:sz="2" w:space="1" w:color="FFFFFF"/>
            <w:left w:val="single" w:sz="2" w:space="11" w:color="FFFFFF"/>
            <w:bottom w:val="single" w:sz="2" w:space="1" w:color="FFFFFF"/>
            <w:right w:val="single" w:sz="2" w:space="4" w:color="FFFFFF"/>
          </w:divBdr>
          <w:divsChild>
            <w:div w:id="1577083594">
              <w:marLeft w:val="0"/>
              <w:marRight w:val="0"/>
              <w:marTop w:val="0"/>
              <w:marBottom w:val="0"/>
              <w:divBdr>
                <w:top w:val="none" w:sz="0" w:space="0" w:color="auto"/>
                <w:left w:val="single" w:sz="24" w:space="8" w:color="52CE52"/>
                <w:bottom w:val="none" w:sz="0" w:space="0" w:color="auto"/>
                <w:right w:val="none" w:sz="0" w:space="0" w:color="auto"/>
              </w:divBdr>
            </w:div>
          </w:divsChild>
        </w:div>
        <w:div w:id="192153162">
          <w:marLeft w:val="0"/>
          <w:marRight w:val="0"/>
          <w:marTop w:val="0"/>
          <w:marBottom w:val="0"/>
          <w:divBdr>
            <w:top w:val="single" w:sz="2" w:space="1" w:color="FFFFFF"/>
            <w:left w:val="single" w:sz="2" w:space="11" w:color="FFFFFF"/>
            <w:bottom w:val="single" w:sz="2" w:space="1" w:color="FFFFFF"/>
            <w:right w:val="single" w:sz="2" w:space="4" w:color="FFFFFF"/>
          </w:divBdr>
          <w:divsChild>
            <w:div w:id="495345591">
              <w:marLeft w:val="0"/>
              <w:marRight w:val="0"/>
              <w:marTop w:val="0"/>
              <w:marBottom w:val="0"/>
              <w:divBdr>
                <w:top w:val="none" w:sz="0" w:space="0" w:color="auto"/>
                <w:left w:val="single" w:sz="24" w:space="8" w:color="52CE52"/>
                <w:bottom w:val="none" w:sz="0" w:space="0" w:color="auto"/>
                <w:right w:val="none" w:sz="0" w:space="0" w:color="auto"/>
              </w:divBdr>
            </w:div>
          </w:divsChild>
        </w:div>
        <w:div w:id="527062318">
          <w:marLeft w:val="0"/>
          <w:marRight w:val="0"/>
          <w:marTop w:val="0"/>
          <w:marBottom w:val="0"/>
          <w:divBdr>
            <w:top w:val="single" w:sz="2" w:space="1" w:color="FFFFFF"/>
            <w:left w:val="single" w:sz="2" w:space="11" w:color="FFFFFF"/>
            <w:bottom w:val="single" w:sz="2" w:space="1" w:color="FFFFFF"/>
            <w:right w:val="single" w:sz="2" w:space="4" w:color="FFFFFF"/>
          </w:divBdr>
          <w:divsChild>
            <w:div w:id="1013343583">
              <w:marLeft w:val="0"/>
              <w:marRight w:val="0"/>
              <w:marTop w:val="0"/>
              <w:marBottom w:val="0"/>
              <w:divBdr>
                <w:top w:val="none" w:sz="0" w:space="0" w:color="auto"/>
                <w:left w:val="single" w:sz="24" w:space="8" w:color="52CE52"/>
                <w:bottom w:val="none" w:sz="0" w:space="0" w:color="auto"/>
                <w:right w:val="none" w:sz="0" w:space="0" w:color="auto"/>
              </w:divBdr>
            </w:div>
          </w:divsChild>
        </w:div>
        <w:div w:id="919364300">
          <w:marLeft w:val="0"/>
          <w:marRight w:val="0"/>
          <w:marTop w:val="0"/>
          <w:marBottom w:val="0"/>
          <w:divBdr>
            <w:top w:val="single" w:sz="2" w:space="1" w:color="FFFFFF"/>
            <w:left w:val="single" w:sz="2" w:space="11" w:color="FFFFFF"/>
            <w:bottom w:val="single" w:sz="2" w:space="1" w:color="FFFFFF"/>
            <w:right w:val="single" w:sz="2" w:space="4" w:color="FFFFFF"/>
          </w:divBdr>
          <w:divsChild>
            <w:div w:id="1856580292">
              <w:marLeft w:val="0"/>
              <w:marRight w:val="0"/>
              <w:marTop w:val="0"/>
              <w:marBottom w:val="0"/>
              <w:divBdr>
                <w:top w:val="none" w:sz="0" w:space="0" w:color="auto"/>
                <w:left w:val="single" w:sz="24" w:space="8" w:color="52CE52"/>
                <w:bottom w:val="none" w:sz="0" w:space="0" w:color="auto"/>
                <w:right w:val="none" w:sz="0" w:space="0" w:color="auto"/>
              </w:divBdr>
            </w:div>
          </w:divsChild>
        </w:div>
        <w:div w:id="1569459632">
          <w:marLeft w:val="0"/>
          <w:marRight w:val="0"/>
          <w:marTop w:val="0"/>
          <w:marBottom w:val="0"/>
          <w:divBdr>
            <w:top w:val="single" w:sz="2" w:space="1" w:color="FFFFFF"/>
            <w:left w:val="single" w:sz="2" w:space="11" w:color="FFFFFF"/>
            <w:bottom w:val="single" w:sz="2" w:space="1" w:color="FFFFFF"/>
            <w:right w:val="single" w:sz="2" w:space="4" w:color="FFFFFF"/>
          </w:divBdr>
          <w:divsChild>
            <w:div w:id="1686051454">
              <w:marLeft w:val="0"/>
              <w:marRight w:val="0"/>
              <w:marTop w:val="0"/>
              <w:marBottom w:val="0"/>
              <w:divBdr>
                <w:top w:val="none" w:sz="0" w:space="0" w:color="auto"/>
                <w:left w:val="single" w:sz="24" w:space="8" w:color="52CE52"/>
                <w:bottom w:val="none" w:sz="0" w:space="0" w:color="auto"/>
                <w:right w:val="none" w:sz="0" w:space="0" w:color="auto"/>
              </w:divBdr>
            </w:div>
          </w:divsChild>
        </w:div>
        <w:div w:id="108671033">
          <w:marLeft w:val="0"/>
          <w:marRight w:val="0"/>
          <w:marTop w:val="0"/>
          <w:marBottom w:val="0"/>
          <w:divBdr>
            <w:top w:val="single" w:sz="2" w:space="1" w:color="FFFFFF"/>
            <w:left w:val="single" w:sz="2" w:space="11" w:color="FFFFFF"/>
            <w:bottom w:val="single" w:sz="2" w:space="4" w:color="FFFFFF"/>
            <w:right w:val="single" w:sz="2" w:space="4" w:color="FFFFFF"/>
          </w:divBdr>
          <w:divsChild>
            <w:div w:id="92727185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46632360">
      <w:bodyDiv w:val="1"/>
      <w:marLeft w:val="0"/>
      <w:marRight w:val="0"/>
      <w:marTop w:val="0"/>
      <w:marBottom w:val="0"/>
      <w:divBdr>
        <w:top w:val="none" w:sz="0" w:space="0" w:color="auto"/>
        <w:left w:val="none" w:sz="0" w:space="0" w:color="auto"/>
        <w:bottom w:val="none" w:sz="0" w:space="0" w:color="auto"/>
        <w:right w:val="none" w:sz="0" w:space="0" w:color="auto"/>
      </w:divBdr>
      <w:divsChild>
        <w:div w:id="402144344">
          <w:marLeft w:val="0"/>
          <w:marRight w:val="0"/>
          <w:marTop w:val="0"/>
          <w:marBottom w:val="0"/>
          <w:divBdr>
            <w:top w:val="single" w:sz="2" w:space="1" w:color="FFFFFF"/>
            <w:left w:val="single" w:sz="2" w:space="11" w:color="FFFFFF"/>
            <w:bottom w:val="single" w:sz="2" w:space="1" w:color="FFFFFF"/>
            <w:right w:val="single" w:sz="2" w:space="4" w:color="FFFFFF"/>
          </w:divBdr>
          <w:divsChild>
            <w:div w:id="1409813442">
              <w:marLeft w:val="0"/>
              <w:marRight w:val="0"/>
              <w:marTop w:val="0"/>
              <w:marBottom w:val="0"/>
              <w:divBdr>
                <w:top w:val="none" w:sz="0" w:space="0" w:color="auto"/>
                <w:left w:val="single" w:sz="24" w:space="8" w:color="52CE52"/>
                <w:bottom w:val="none" w:sz="0" w:space="0" w:color="auto"/>
                <w:right w:val="none" w:sz="0" w:space="0" w:color="auto"/>
              </w:divBdr>
            </w:div>
          </w:divsChild>
        </w:div>
        <w:div w:id="506821501">
          <w:marLeft w:val="0"/>
          <w:marRight w:val="0"/>
          <w:marTop w:val="0"/>
          <w:marBottom w:val="0"/>
          <w:divBdr>
            <w:top w:val="single" w:sz="2" w:space="1" w:color="FFFFFF"/>
            <w:left w:val="single" w:sz="2" w:space="11" w:color="FFFFFF"/>
            <w:bottom w:val="single" w:sz="2" w:space="1" w:color="FFFFFF"/>
            <w:right w:val="single" w:sz="2" w:space="4" w:color="FFFFFF"/>
          </w:divBdr>
          <w:divsChild>
            <w:div w:id="149716728">
              <w:marLeft w:val="0"/>
              <w:marRight w:val="0"/>
              <w:marTop w:val="0"/>
              <w:marBottom w:val="0"/>
              <w:divBdr>
                <w:top w:val="none" w:sz="0" w:space="0" w:color="auto"/>
                <w:left w:val="single" w:sz="24" w:space="8" w:color="52CE52"/>
                <w:bottom w:val="none" w:sz="0" w:space="0" w:color="auto"/>
                <w:right w:val="none" w:sz="0" w:space="0" w:color="auto"/>
              </w:divBdr>
            </w:div>
          </w:divsChild>
        </w:div>
        <w:div w:id="41249357">
          <w:marLeft w:val="0"/>
          <w:marRight w:val="0"/>
          <w:marTop w:val="0"/>
          <w:marBottom w:val="0"/>
          <w:divBdr>
            <w:top w:val="single" w:sz="2" w:space="1" w:color="FFFFFF"/>
            <w:left w:val="single" w:sz="2" w:space="11" w:color="FFFFFF"/>
            <w:bottom w:val="single" w:sz="2" w:space="1" w:color="FFFFFF"/>
            <w:right w:val="single" w:sz="2" w:space="4" w:color="FFFFFF"/>
          </w:divBdr>
          <w:divsChild>
            <w:div w:id="231621400">
              <w:marLeft w:val="0"/>
              <w:marRight w:val="0"/>
              <w:marTop w:val="0"/>
              <w:marBottom w:val="0"/>
              <w:divBdr>
                <w:top w:val="none" w:sz="0" w:space="0" w:color="auto"/>
                <w:left w:val="single" w:sz="24" w:space="8" w:color="52CE52"/>
                <w:bottom w:val="none" w:sz="0" w:space="0" w:color="auto"/>
                <w:right w:val="none" w:sz="0" w:space="0" w:color="auto"/>
              </w:divBdr>
            </w:div>
          </w:divsChild>
        </w:div>
        <w:div w:id="1885291391">
          <w:marLeft w:val="0"/>
          <w:marRight w:val="0"/>
          <w:marTop w:val="0"/>
          <w:marBottom w:val="0"/>
          <w:divBdr>
            <w:top w:val="single" w:sz="2" w:space="1" w:color="FFFFFF"/>
            <w:left w:val="single" w:sz="2" w:space="11" w:color="FFFFFF"/>
            <w:bottom w:val="single" w:sz="2" w:space="1" w:color="FFFFFF"/>
            <w:right w:val="single" w:sz="2" w:space="4" w:color="FFFFFF"/>
          </w:divBdr>
          <w:divsChild>
            <w:div w:id="707724988">
              <w:marLeft w:val="0"/>
              <w:marRight w:val="0"/>
              <w:marTop w:val="0"/>
              <w:marBottom w:val="0"/>
              <w:divBdr>
                <w:top w:val="none" w:sz="0" w:space="0" w:color="auto"/>
                <w:left w:val="single" w:sz="24" w:space="8" w:color="52CE52"/>
                <w:bottom w:val="none" w:sz="0" w:space="0" w:color="auto"/>
                <w:right w:val="none" w:sz="0" w:space="0" w:color="auto"/>
              </w:divBdr>
            </w:div>
          </w:divsChild>
        </w:div>
        <w:div w:id="487285032">
          <w:marLeft w:val="0"/>
          <w:marRight w:val="0"/>
          <w:marTop w:val="0"/>
          <w:marBottom w:val="0"/>
          <w:divBdr>
            <w:top w:val="single" w:sz="2" w:space="1" w:color="FFFFFF"/>
            <w:left w:val="single" w:sz="2" w:space="11" w:color="FFFFFF"/>
            <w:bottom w:val="single" w:sz="2" w:space="1" w:color="FFFFFF"/>
            <w:right w:val="single" w:sz="2" w:space="4" w:color="FFFFFF"/>
          </w:divBdr>
          <w:divsChild>
            <w:div w:id="1782459149">
              <w:marLeft w:val="0"/>
              <w:marRight w:val="0"/>
              <w:marTop w:val="0"/>
              <w:marBottom w:val="0"/>
              <w:divBdr>
                <w:top w:val="none" w:sz="0" w:space="0" w:color="auto"/>
                <w:left w:val="single" w:sz="24" w:space="8" w:color="52CE52"/>
                <w:bottom w:val="none" w:sz="0" w:space="0" w:color="auto"/>
                <w:right w:val="none" w:sz="0" w:space="0" w:color="auto"/>
              </w:divBdr>
            </w:div>
          </w:divsChild>
        </w:div>
        <w:div w:id="627928313">
          <w:marLeft w:val="0"/>
          <w:marRight w:val="0"/>
          <w:marTop w:val="0"/>
          <w:marBottom w:val="0"/>
          <w:divBdr>
            <w:top w:val="single" w:sz="2" w:space="1" w:color="FFFFFF"/>
            <w:left w:val="single" w:sz="2" w:space="11" w:color="FFFFFF"/>
            <w:bottom w:val="single" w:sz="2" w:space="1" w:color="FFFFFF"/>
            <w:right w:val="single" w:sz="2" w:space="4" w:color="FFFFFF"/>
          </w:divBdr>
          <w:divsChild>
            <w:div w:id="1714033393">
              <w:marLeft w:val="0"/>
              <w:marRight w:val="0"/>
              <w:marTop w:val="0"/>
              <w:marBottom w:val="0"/>
              <w:divBdr>
                <w:top w:val="none" w:sz="0" w:space="0" w:color="auto"/>
                <w:left w:val="single" w:sz="24" w:space="8" w:color="52CE52"/>
                <w:bottom w:val="none" w:sz="0" w:space="0" w:color="auto"/>
                <w:right w:val="none" w:sz="0" w:space="0" w:color="auto"/>
              </w:divBdr>
            </w:div>
          </w:divsChild>
        </w:div>
        <w:div w:id="1211840239">
          <w:marLeft w:val="0"/>
          <w:marRight w:val="0"/>
          <w:marTop w:val="0"/>
          <w:marBottom w:val="0"/>
          <w:divBdr>
            <w:top w:val="single" w:sz="2" w:space="1" w:color="FFFFFF"/>
            <w:left w:val="single" w:sz="2" w:space="11" w:color="FFFFFF"/>
            <w:bottom w:val="single" w:sz="2" w:space="1" w:color="FFFFFF"/>
            <w:right w:val="single" w:sz="2" w:space="4" w:color="FFFFFF"/>
          </w:divBdr>
          <w:divsChild>
            <w:div w:id="863861684">
              <w:marLeft w:val="0"/>
              <w:marRight w:val="0"/>
              <w:marTop w:val="0"/>
              <w:marBottom w:val="0"/>
              <w:divBdr>
                <w:top w:val="none" w:sz="0" w:space="0" w:color="auto"/>
                <w:left w:val="single" w:sz="24" w:space="8" w:color="52CE52"/>
                <w:bottom w:val="none" w:sz="0" w:space="0" w:color="auto"/>
                <w:right w:val="none" w:sz="0" w:space="0" w:color="auto"/>
              </w:divBdr>
            </w:div>
          </w:divsChild>
        </w:div>
        <w:div w:id="1297221881">
          <w:marLeft w:val="0"/>
          <w:marRight w:val="0"/>
          <w:marTop w:val="0"/>
          <w:marBottom w:val="0"/>
          <w:divBdr>
            <w:top w:val="single" w:sz="2" w:space="1" w:color="FFFFFF"/>
            <w:left w:val="single" w:sz="2" w:space="11" w:color="FFFFFF"/>
            <w:bottom w:val="single" w:sz="2" w:space="1" w:color="FFFFFF"/>
            <w:right w:val="single" w:sz="2" w:space="4" w:color="FFFFFF"/>
          </w:divBdr>
          <w:divsChild>
            <w:div w:id="93718624">
              <w:marLeft w:val="0"/>
              <w:marRight w:val="0"/>
              <w:marTop w:val="0"/>
              <w:marBottom w:val="0"/>
              <w:divBdr>
                <w:top w:val="none" w:sz="0" w:space="0" w:color="auto"/>
                <w:left w:val="single" w:sz="24" w:space="8" w:color="52CE52"/>
                <w:bottom w:val="none" w:sz="0" w:space="0" w:color="auto"/>
                <w:right w:val="none" w:sz="0" w:space="0" w:color="auto"/>
              </w:divBdr>
            </w:div>
          </w:divsChild>
        </w:div>
        <w:div w:id="390469634">
          <w:marLeft w:val="0"/>
          <w:marRight w:val="0"/>
          <w:marTop w:val="0"/>
          <w:marBottom w:val="0"/>
          <w:divBdr>
            <w:top w:val="single" w:sz="2" w:space="1" w:color="FFFFFF"/>
            <w:left w:val="single" w:sz="2" w:space="11" w:color="FFFFFF"/>
            <w:bottom w:val="single" w:sz="2" w:space="1" w:color="FFFFFF"/>
            <w:right w:val="single" w:sz="2" w:space="4" w:color="FFFFFF"/>
          </w:divBdr>
          <w:divsChild>
            <w:div w:id="1138301064">
              <w:marLeft w:val="0"/>
              <w:marRight w:val="0"/>
              <w:marTop w:val="0"/>
              <w:marBottom w:val="0"/>
              <w:divBdr>
                <w:top w:val="none" w:sz="0" w:space="0" w:color="auto"/>
                <w:left w:val="single" w:sz="24" w:space="8" w:color="52CE52"/>
                <w:bottom w:val="none" w:sz="0" w:space="0" w:color="auto"/>
                <w:right w:val="none" w:sz="0" w:space="0" w:color="auto"/>
              </w:divBdr>
            </w:div>
          </w:divsChild>
        </w:div>
        <w:div w:id="131019594">
          <w:marLeft w:val="0"/>
          <w:marRight w:val="0"/>
          <w:marTop w:val="0"/>
          <w:marBottom w:val="0"/>
          <w:divBdr>
            <w:top w:val="single" w:sz="2" w:space="1" w:color="FFFFFF"/>
            <w:left w:val="single" w:sz="2" w:space="11" w:color="FFFFFF"/>
            <w:bottom w:val="single" w:sz="2" w:space="1" w:color="FFFFFF"/>
            <w:right w:val="single" w:sz="2" w:space="4" w:color="FFFFFF"/>
          </w:divBdr>
          <w:divsChild>
            <w:div w:id="54013442">
              <w:marLeft w:val="0"/>
              <w:marRight w:val="0"/>
              <w:marTop w:val="0"/>
              <w:marBottom w:val="0"/>
              <w:divBdr>
                <w:top w:val="none" w:sz="0" w:space="0" w:color="auto"/>
                <w:left w:val="single" w:sz="24" w:space="8" w:color="52CE52"/>
                <w:bottom w:val="none" w:sz="0" w:space="0" w:color="auto"/>
                <w:right w:val="none" w:sz="0" w:space="0" w:color="auto"/>
              </w:divBdr>
            </w:div>
          </w:divsChild>
        </w:div>
        <w:div w:id="474957923">
          <w:marLeft w:val="0"/>
          <w:marRight w:val="0"/>
          <w:marTop w:val="0"/>
          <w:marBottom w:val="0"/>
          <w:divBdr>
            <w:top w:val="single" w:sz="2" w:space="1" w:color="FFFFFF"/>
            <w:left w:val="single" w:sz="2" w:space="11" w:color="FFFFFF"/>
            <w:bottom w:val="single" w:sz="2" w:space="1" w:color="FFFFFF"/>
            <w:right w:val="single" w:sz="2" w:space="4" w:color="FFFFFF"/>
          </w:divBdr>
          <w:divsChild>
            <w:div w:id="1092700059">
              <w:marLeft w:val="0"/>
              <w:marRight w:val="0"/>
              <w:marTop w:val="0"/>
              <w:marBottom w:val="0"/>
              <w:divBdr>
                <w:top w:val="none" w:sz="0" w:space="0" w:color="auto"/>
                <w:left w:val="single" w:sz="24" w:space="8" w:color="52CE52"/>
                <w:bottom w:val="none" w:sz="0" w:space="0" w:color="auto"/>
                <w:right w:val="none" w:sz="0" w:space="0" w:color="auto"/>
              </w:divBdr>
            </w:div>
          </w:divsChild>
        </w:div>
        <w:div w:id="2091847380">
          <w:marLeft w:val="0"/>
          <w:marRight w:val="0"/>
          <w:marTop w:val="0"/>
          <w:marBottom w:val="0"/>
          <w:divBdr>
            <w:top w:val="single" w:sz="2" w:space="1" w:color="FFFFFF"/>
            <w:left w:val="single" w:sz="2" w:space="11" w:color="FFFFFF"/>
            <w:bottom w:val="single" w:sz="2" w:space="1" w:color="FFFFFF"/>
            <w:right w:val="single" w:sz="2" w:space="4" w:color="FFFFFF"/>
          </w:divBdr>
          <w:divsChild>
            <w:div w:id="453016004">
              <w:marLeft w:val="0"/>
              <w:marRight w:val="0"/>
              <w:marTop w:val="0"/>
              <w:marBottom w:val="0"/>
              <w:divBdr>
                <w:top w:val="none" w:sz="0" w:space="0" w:color="auto"/>
                <w:left w:val="single" w:sz="24" w:space="8" w:color="52CE52"/>
                <w:bottom w:val="none" w:sz="0" w:space="0" w:color="auto"/>
                <w:right w:val="none" w:sz="0" w:space="0" w:color="auto"/>
              </w:divBdr>
            </w:div>
          </w:divsChild>
        </w:div>
        <w:div w:id="2054887342">
          <w:marLeft w:val="0"/>
          <w:marRight w:val="0"/>
          <w:marTop w:val="0"/>
          <w:marBottom w:val="0"/>
          <w:divBdr>
            <w:top w:val="single" w:sz="2" w:space="1" w:color="FFFFFF"/>
            <w:left w:val="single" w:sz="2" w:space="11" w:color="FFFFFF"/>
            <w:bottom w:val="single" w:sz="2" w:space="1" w:color="FFFFFF"/>
            <w:right w:val="single" w:sz="2" w:space="4" w:color="FFFFFF"/>
          </w:divBdr>
          <w:divsChild>
            <w:div w:id="1699306262">
              <w:marLeft w:val="0"/>
              <w:marRight w:val="0"/>
              <w:marTop w:val="0"/>
              <w:marBottom w:val="0"/>
              <w:divBdr>
                <w:top w:val="none" w:sz="0" w:space="0" w:color="auto"/>
                <w:left w:val="single" w:sz="24" w:space="8" w:color="52CE52"/>
                <w:bottom w:val="none" w:sz="0" w:space="0" w:color="auto"/>
                <w:right w:val="none" w:sz="0" w:space="0" w:color="auto"/>
              </w:divBdr>
            </w:div>
          </w:divsChild>
        </w:div>
        <w:div w:id="512308660">
          <w:marLeft w:val="0"/>
          <w:marRight w:val="0"/>
          <w:marTop w:val="0"/>
          <w:marBottom w:val="0"/>
          <w:divBdr>
            <w:top w:val="single" w:sz="2" w:space="1" w:color="FFFFFF"/>
            <w:left w:val="single" w:sz="2" w:space="11" w:color="FFFFFF"/>
            <w:bottom w:val="single" w:sz="2" w:space="1" w:color="FFFFFF"/>
            <w:right w:val="single" w:sz="2" w:space="4" w:color="FFFFFF"/>
          </w:divBdr>
          <w:divsChild>
            <w:div w:id="113646184">
              <w:marLeft w:val="0"/>
              <w:marRight w:val="0"/>
              <w:marTop w:val="0"/>
              <w:marBottom w:val="0"/>
              <w:divBdr>
                <w:top w:val="none" w:sz="0" w:space="0" w:color="auto"/>
                <w:left w:val="single" w:sz="24" w:space="8" w:color="52CE52"/>
                <w:bottom w:val="none" w:sz="0" w:space="0" w:color="auto"/>
                <w:right w:val="none" w:sz="0" w:space="0" w:color="auto"/>
              </w:divBdr>
            </w:div>
          </w:divsChild>
        </w:div>
        <w:div w:id="1174763241">
          <w:marLeft w:val="0"/>
          <w:marRight w:val="0"/>
          <w:marTop w:val="0"/>
          <w:marBottom w:val="0"/>
          <w:divBdr>
            <w:top w:val="single" w:sz="2" w:space="1" w:color="FFFFFF"/>
            <w:left w:val="single" w:sz="2" w:space="11" w:color="FFFFFF"/>
            <w:bottom w:val="single" w:sz="2" w:space="1" w:color="FFFFFF"/>
            <w:right w:val="single" w:sz="2" w:space="4" w:color="FFFFFF"/>
          </w:divBdr>
          <w:divsChild>
            <w:div w:id="1072042797">
              <w:marLeft w:val="0"/>
              <w:marRight w:val="0"/>
              <w:marTop w:val="0"/>
              <w:marBottom w:val="0"/>
              <w:divBdr>
                <w:top w:val="none" w:sz="0" w:space="0" w:color="auto"/>
                <w:left w:val="single" w:sz="24" w:space="8" w:color="52CE52"/>
                <w:bottom w:val="none" w:sz="0" w:space="0" w:color="auto"/>
                <w:right w:val="none" w:sz="0" w:space="0" w:color="auto"/>
              </w:divBdr>
            </w:div>
          </w:divsChild>
        </w:div>
        <w:div w:id="1255242504">
          <w:marLeft w:val="0"/>
          <w:marRight w:val="0"/>
          <w:marTop w:val="0"/>
          <w:marBottom w:val="0"/>
          <w:divBdr>
            <w:top w:val="single" w:sz="2" w:space="1" w:color="FFFFFF"/>
            <w:left w:val="single" w:sz="2" w:space="11" w:color="FFFFFF"/>
            <w:bottom w:val="single" w:sz="2" w:space="1" w:color="FFFFFF"/>
            <w:right w:val="single" w:sz="2" w:space="4" w:color="FFFFFF"/>
          </w:divBdr>
          <w:divsChild>
            <w:div w:id="2048411124">
              <w:marLeft w:val="0"/>
              <w:marRight w:val="0"/>
              <w:marTop w:val="0"/>
              <w:marBottom w:val="0"/>
              <w:divBdr>
                <w:top w:val="none" w:sz="0" w:space="0" w:color="auto"/>
                <w:left w:val="single" w:sz="24" w:space="8" w:color="52CE52"/>
                <w:bottom w:val="none" w:sz="0" w:space="0" w:color="auto"/>
                <w:right w:val="none" w:sz="0" w:space="0" w:color="auto"/>
              </w:divBdr>
            </w:div>
          </w:divsChild>
        </w:div>
        <w:div w:id="281769228">
          <w:marLeft w:val="0"/>
          <w:marRight w:val="0"/>
          <w:marTop w:val="0"/>
          <w:marBottom w:val="0"/>
          <w:divBdr>
            <w:top w:val="single" w:sz="2" w:space="1" w:color="FFFFFF"/>
            <w:left w:val="single" w:sz="2" w:space="11" w:color="FFFFFF"/>
            <w:bottom w:val="single" w:sz="2" w:space="1" w:color="FFFFFF"/>
            <w:right w:val="single" w:sz="2" w:space="4" w:color="FFFFFF"/>
          </w:divBdr>
          <w:divsChild>
            <w:div w:id="548566355">
              <w:marLeft w:val="0"/>
              <w:marRight w:val="0"/>
              <w:marTop w:val="0"/>
              <w:marBottom w:val="0"/>
              <w:divBdr>
                <w:top w:val="none" w:sz="0" w:space="0" w:color="auto"/>
                <w:left w:val="single" w:sz="24" w:space="8" w:color="52CE52"/>
                <w:bottom w:val="none" w:sz="0" w:space="0" w:color="auto"/>
                <w:right w:val="none" w:sz="0" w:space="0" w:color="auto"/>
              </w:divBdr>
            </w:div>
          </w:divsChild>
        </w:div>
        <w:div w:id="1058673840">
          <w:marLeft w:val="0"/>
          <w:marRight w:val="0"/>
          <w:marTop w:val="0"/>
          <w:marBottom w:val="0"/>
          <w:divBdr>
            <w:top w:val="single" w:sz="2" w:space="1" w:color="FFFFFF"/>
            <w:left w:val="single" w:sz="2" w:space="11" w:color="FFFFFF"/>
            <w:bottom w:val="single" w:sz="2" w:space="1" w:color="FFFFFF"/>
            <w:right w:val="single" w:sz="2" w:space="4" w:color="FFFFFF"/>
          </w:divBdr>
          <w:divsChild>
            <w:div w:id="2126456526">
              <w:marLeft w:val="0"/>
              <w:marRight w:val="0"/>
              <w:marTop w:val="0"/>
              <w:marBottom w:val="0"/>
              <w:divBdr>
                <w:top w:val="none" w:sz="0" w:space="0" w:color="auto"/>
                <w:left w:val="single" w:sz="24" w:space="8" w:color="52CE52"/>
                <w:bottom w:val="none" w:sz="0" w:space="0" w:color="auto"/>
                <w:right w:val="none" w:sz="0" w:space="0" w:color="auto"/>
              </w:divBdr>
            </w:div>
          </w:divsChild>
        </w:div>
        <w:div w:id="245581508">
          <w:marLeft w:val="0"/>
          <w:marRight w:val="0"/>
          <w:marTop w:val="0"/>
          <w:marBottom w:val="0"/>
          <w:divBdr>
            <w:top w:val="single" w:sz="2" w:space="1" w:color="FFFFFF"/>
            <w:left w:val="single" w:sz="2" w:space="11" w:color="FFFFFF"/>
            <w:bottom w:val="single" w:sz="2" w:space="4" w:color="FFFFFF"/>
            <w:right w:val="single" w:sz="2" w:space="4" w:color="FFFFFF"/>
          </w:divBdr>
          <w:divsChild>
            <w:div w:id="84000415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nildangal/Library/Containers/com.microsoft.Word/Data/Library/Application%20Support/Microsoft/Office/16.0/DTS/en-GB%7bA6EBC595-9EF3-4C4C-8341-EA7D3559A523%7d/%7b0172EED2-0432-854F-A0B0-2AE5BAE67F92%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{0172EED2-0432-854F-A0B0-2AE5BAE67F92}tf10002071.dotx</Template>
  <TotalTime>41</TotalTime>
  <Pages>5</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Sunil Dangal</cp:lastModifiedBy>
  <cp:revision>5</cp:revision>
  <dcterms:created xsi:type="dcterms:W3CDTF">2024-10-30T09:24:00Z</dcterms:created>
  <dcterms:modified xsi:type="dcterms:W3CDTF">2024-11-01T01:04:00Z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